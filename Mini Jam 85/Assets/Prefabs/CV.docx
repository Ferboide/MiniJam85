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4829"/>
        <w:gridCol w:w="4197"/>
      </w:tblGrid>
      <w:tr w:rsidR="00D92B95" w14:paraId="0CA722B2" w14:textId="77777777" w:rsidTr="006C08A0">
        <w:tc>
          <w:tcPr>
            <w:tcW w:w="5013" w:type="dxa"/>
            <w:vAlign w:val="bottom"/>
          </w:tcPr>
          <w:p w14:paraId="104A4E99" w14:textId="1489B968" w:rsidR="00C84833" w:rsidRDefault="00686696" w:rsidP="00C84833">
            <w:pPr>
              <w:pStyle w:val="Ttulo"/>
            </w:pPr>
            <w:r w:rsidRPr="00EB0774">
              <w:drawing>
                <wp:anchor distT="0" distB="0" distL="114300" distR="114300" simplePos="0" relativeHeight="251658240" behindDoc="0" locked="0" layoutInCell="1" allowOverlap="1" wp14:anchorId="3D3240D7" wp14:editId="2DBD2005">
                  <wp:simplePos x="0" y="0"/>
                  <wp:positionH relativeFrom="column">
                    <wp:posOffset>2676525</wp:posOffset>
                  </wp:positionH>
                  <wp:positionV relativeFrom="paragraph">
                    <wp:posOffset>19685</wp:posOffset>
                  </wp:positionV>
                  <wp:extent cx="990600" cy="1316355"/>
                  <wp:effectExtent l="0" t="0" r="0" b="0"/>
                  <wp:wrapNone/>
                  <wp:docPr id="1" name="Imagen 1" descr="Un joven sonriendo con una playera de color azul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Un joven sonriendo con una playera de color azul&#10;&#10;Descripción generada automá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31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scriba su nombre:"/>
                <w:tag w:val="Escriba su nombre:"/>
                <w:id w:val="1306818671"/>
                <w:placeholder>
                  <w:docPart w:val="79FF2D4E4AFF4BEB9689B2A7B7FF5296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EB0774">
                  <w:t>Rodrigo</w:t>
                </w:r>
              </w:sdtContent>
            </w:sdt>
            <w:r w:rsidR="00D92B95">
              <w:rPr>
                <w:lang w:bidi="es-ES"/>
              </w:rPr>
              <w:br/>
            </w:r>
            <w:sdt>
              <w:sdtPr>
                <w:alias w:val="Escriba sus apellidos:"/>
                <w:tag w:val="Escriba sus apellidos:"/>
                <w:id w:val="-1656595288"/>
                <w:placeholder>
                  <w:docPart w:val="099E054CD3E84CB98F7CA59EE091768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EB0774">
                  <w:t>Cid Colino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aconcuadrcula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a de información de contacto"/>
            </w:tblPr>
            <w:tblGrid>
              <w:gridCol w:w="3791"/>
              <w:gridCol w:w="406"/>
            </w:tblGrid>
            <w:tr w:rsidR="00932D92" w:rsidRPr="009D0878" w14:paraId="6EDD6F9A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DB5F50A" w14:textId="39137594" w:rsidR="004E2970" w:rsidRPr="009D0878" w:rsidRDefault="00EB0774" w:rsidP="004E2970">
                  <w:pPr>
                    <w:pStyle w:val="Informacindecontacto"/>
                  </w:pPr>
                  <w:sdt>
                    <w:sdtPr>
                      <w:rPr>
                        <w:color w:val="auto"/>
                      </w:rPr>
                      <w:alias w:val="Escriba la dirección:"/>
                      <w:tag w:val="Escriba la dirección:"/>
                      <w:id w:val="966779368"/>
                      <w:placeholder>
                        <w:docPart w:val="B74CE2E902B145E5B8534305E7554139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Pr="00EB0774">
                        <w:rPr>
                          <w:color w:val="auto"/>
                        </w:rPr>
                        <w:t>C/Sol 12 1ºDcha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18862F9E" w14:textId="77777777" w:rsidR="00932D92" w:rsidRPr="009D0878" w:rsidRDefault="00932D92" w:rsidP="00932D92">
                  <w:pPr>
                    <w:pStyle w:val="Iconos"/>
                  </w:pPr>
                  <w:r w:rsidRPr="009D0878">
                    <w:rPr>
                      <w:noProof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43820BCC" wp14:editId="6F0B5CEF">
                            <wp:extent cx="118872" cy="118872"/>
                            <wp:effectExtent l="0" t="0" r="0" b="0"/>
                            <wp:docPr id="8" name="Icono de dirección" descr="Icono de direcció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CB017F5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8AC834A" w14:textId="77777777" w:rsidTr="00972024">
              <w:sdt>
                <w:sdtPr>
                  <w:alias w:val="Escriba el teléfono:"/>
                  <w:tag w:val="Escriba el teléfono:"/>
                  <w:id w:val="-1849400302"/>
                  <w:placeholder>
                    <w:docPart w:val="3636A69C938B4B27B5892E95C96EF4AF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00F516B" w14:textId="5B2F2242" w:rsidR="00932D92" w:rsidRPr="009D0878" w:rsidRDefault="00EB0774" w:rsidP="00932D92">
                      <w:pPr>
                        <w:pStyle w:val="Informacindecontacto"/>
                      </w:pPr>
                      <w:r>
                        <w:t>674 81 92 95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6B3540F" w14:textId="77777777" w:rsidR="00932D92" w:rsidRPr="009D0878" w:rsidRDefault="00932D92" w:rsidP="00932D92">
                  <w:pPr>
                    <w:pStyle w:val="Iconos"/>
                  </w:pPr>
                  <w:r w:rsidRPr="009D0878">
                    <w:rPr>
                      <w:noProof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21F93623" wp14:editId="709E932F">
                            <wp:extent cx="109728" cy="109728"/>
                            <wp:effectExtent l="0" t="0" r="5080" b="5080"/>
                            <wp:docPr id="31" name="Icono de teléfono" descr="Icono de teléfon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6040ACF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3FFB67B0" w14:textId="77777777" w:rsidTr="00972024">
              <w:sdt>
                <w:sdtPr>
                  <w:alias w:val="Escriba el correo electrónico:"/>
                  <w:tag w:val="Escriba el correo electrónico:"/>
                  <w:id w:val="-675184368"/>
                  <w:placeholder>
                    <w:docPart w:val="807C1DA435EB46C5B44B46365E041585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1D357E6F" w14:textId="1436B52A" w:rsidR="00932D92" w:rsidRPr="009D0878" w:rsidRDefault="00EB0774" w:rsidP="00932D92">
                      <w:pPr>
                        <w:pStyle w:val="Informacindecontacto"/>
                      </w:pPr>
                      <w:r>
                        <w:t>rodricid2002@hotmail.com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84025EB" w14:textId="77777777" w:rsidR="00932D92" w:rsidRPr="009D0878" w:rsidRDefault="007307A3" w:rsidP="00932D92">
                  <w:pPr>
                    <w:pStyle w:val="Iconos"/>
                  </w:pPr>
                  <w:r>
                    <w:rPr>
                      <w:noProof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0E81744E" wp14:editId="17577C20">
                            <wp:extent cx="137160" cy="91440"/>
                            <wp:effectExtent l="0" t="0" r="0" b="3810"/>
                            <wp:docPr id="5" name="Forma libre 5" descr="Icono de correo electrónic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7B0748A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ECC0EE0" w14:textId="77777777" w:rsidTr="00686696">
              <w:trPr>
                <w:trHeight w:val="639"/>
              </w:trPr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2AC59112" w14:textId="02743633" w:rsidR="00932D92" w:rsidRPr="009D0878" w:rsidRDefault="00932D92" w:rsidP="00932D92">
                  <w:pPr>
                    <w:pStyle w:val="Informacindecontacto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85B39F9" w14:textId="5A669C6A" w:rsidR="00932D92" w:rsidRPr="009D0878" w:rsidRDefault="00932D92" w:rsidP="00932D92">
                  <w:pPr>
                    <w:pStyle w:val="Iconos"/>
                  </w:pPr>
                </w:p>
              </w:tc>
            </w:tr>
            <w:tr w:rsidR="00932D92" w:rsidRPr="009D0878" w14:paraId="1D17BCA0" w14:textId="77777777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5563864F" w14:textId="6BE6E91C" w:rsidR="00932D92" w:rsidRPr="009D0878" w:rsidRDefault="00932D92" w:rsidP="00932D92">
                  <w:pPr>
                    <w:pStyle w:val="Informacindecontacto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62463DB" w14:textId="4A5F3638" w:rsidR="00932D92" w:rsidRPr="009D0878" w:rsidRDefault="00932D92" w:rsidP="00932D92">
                  <w:pPr>
                    <w:pStyle w:val="Iconos"/>
                  </w:pPr>
                </w:p>
              </w:tc>
            </w:tr>
          </w:tbl>
          <w:p w14:paraId="32AC0777" w14:textId="77777777" w:rsidR="00D92B95" w:rsidRDefault="00D92B95" w:rsidP="009D3336">
            <w:pPr>
              <w:pStyle w:val="Encabezado"/>
            </w:pPr>
          </w:p>
        </w:tc>
      </w:tr>
    </w:tbl>
    <w:p w14:paraId="418E4D3B" w14:textId="77777777" w:rsidR="00686696" w:rsidRDefault="00686696"/>
    <w:p w14:paraId="02EABE91" w14:textId="0F849872" w:rsidR="00C43D65" w:rsidRDefault="00686696">
      <w:r>
        <w:t xml:space="preserve">Como complemento a mis estudios me ofrezco para trabajo </w:t>
      </w:r>
      <w:r w:rsidR="008D60A0">
        <w:t>en temporadas</w:t>
      </w:r>
      <w:r>
        <w:t xml:space="preserve"> de verano y navidades</w:t>
      </w:r>
    </w:p>
    <w:p w14:paraId="029D6120" w14:textId="1FC30291" w:rsidR="00AD13CB" w:rsidRDefault="00C25C03" w:rsidP="00AD13CB">
      <w:pPr>
        <w:pStyle w:val="Ttulo1"/>
      </w:pPr>
      <w:sdt>
        <w:sdtPr>
          <w:alias w:val="Aptitudes:"/>
          <w:tag w:val="Aptitudes:"/>
          <w:id w:val="-891506033"/>
          <w:placeholder>
            <w:docPart w:val="12F23E8F1CC34CA8997067AF70756965"/>
          </w:placeholder>
          <w:temporary/>
          <w:showingPlcHdr/>
          <w15:appearance w15:val="hidden"/>
        </w:sdtPr>
        <w:sdtEndPr/>
        <w:sdtContent>
          <w:r w:rsidR="004937AE">
            <w:rPr>
              <w:lang w:bidi="es-ES"/>
            </w:rPr>
            <w:t>Aptitudes</w:t>
          </w:r>
        </w:sdtContent>
      </w:sdt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 "/>
      </w:tblPr>
      <w:tblGrid>
        <w:gridCol w:w="4502"/>
        <w:gridCol w:w="4524"/>
      </w:tblGrid>
      <w:tr w:rsidR="005B1D68" w14:paraId="3319529C" w14:textId="77777777" w:rsidTr="00564951">
        <w:tc>
          <w:tcPr>
            <w:tcW w:w="4680" w:type="dxa"/>
          </w:tcPr>
          <w:p w14:paraId="6AA3AEB0" w14:textId="4BF12881" w:rsidR="005B1D68" w:rsidRDefault="00EB0774" w:rsidP="00BC7376">
            <w:pPr>
              <w:pStyle w:val="Listaconvietas"/>
              <w:numPr>
                <w:ilvl w:val="0"/>
                <w:numId w:val="4"/>
              </w:numPr>
            </w:pPr>
            <w:r>
              <w:t>Capacidad para trabajo en equipo</w:t>
            </w:r>
          </w:p>
          <w:p w14:paraId="24719144" w14:textId="7FEB034D" w:rsidR="00752315" w:rsidRPr="004937AE" w:rsidRDefault="00EB0774" w:rsidP="00BC7376">
            <w:pPr>
              <w:pStyle w:val="Listaconvietas"/>
              <w:numPr>
                <w:ilvl w:val="0"/>
                <w:numId w:val="4"/>
              </w:numPr>
            </w:pPr>
            <w:r>
              <w:t>Buena disponib</w:t>
            </w:r>
            <w:r w:rsidR="00686696">
              <w:t>ilidad para aprender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33DEAF27" w14:textId="492ED756" w:rsidR="005B1D68" w:rsidRDefault="00686696" w:rsidP="00BC7376">
            <w:pPr>
              <w:pStyle w:val="Listaconvietas"/>
            </w:pPr>
            <w:r>
              <w:t>Manejo a nivel medio de Microsoft Office</w:t>
            </w:r>
          </w:p>
          <w:p w14:paraId="00F22FA8" w14:textId="2ECB3633" w:rsidR="00752315" w:rsidRDefault="00686696" w:rsidP="00BC7376">
            <w:pPr>
              <w:pStyle w:val="Listaconvietas"/>
            </w:pPr>
            <w:r>
              <w:t>Nivel de inglés alto</w:t>
            </w:r>
          </w:p>
          <w:p w14:paraId="661AF441" w14:textId="2D5F4F22" w:rsidR="00752315" w:rsidRPr="004937AE" w:rsidRDefault="00686696" w:rsidP="00BC7376">
            <w:pPr>
              <w:pStyle w:val="Listaconvietas"/>
            </w:pPr>
            <w:r>
              <w:t xml:space="preserve">Disponibilidad </w:t>
            </w:r>
            <w:r w:rsidR="008D60A0">
              <w:t>completa en campañas de verano</w:t>
            </w:r>
          </w:p>
        </w:tc>
      </w:tr>
    </w:tbl>
    <w:p w14:paraId="524E508C" w14:textId="03F9A0B9" w:rsidR="00D413F9" w:rsidRPr="00D413F9" w:rsidRDefault="00D413F9" w:rsidP="00EB0774">
      <w:pPr>
        <w:pStyle w:val="Ttulo1"/>
      </w:pPr>
    </w:p>
    <w:p w14:paraId="2174EB38" w14:textId="657B3A87" w:rsidR="0070237E" w:rsidRDefault="00C25C03" w:rsidP="00725CB5">
      <w:pPr>
        <w:pStyle w:val="Ttulo1"/>
      </w:pPr>
      <w:sdt>
        <w:sdtPr>
          <w:alias w:val="Educación:"/>
          <w:tag w:val="Educación:"/>
          <w:id w:val="543866955"/>
          <w:placeholder>
            <w:docPart w:val="3252654508F3423AB8BC93CBF3A251C5"/>
          </w:placeholder>
          <w:temporary/>
          <w:showingPlcHdr/>
          <w15:appearance w15:val="hidden"/>
        </w:sdtPr>
        <w:sdtEndPr/>
        <w:sdtContent>
          <w:r w:rsidR="0070237E" w:rsidRPr="0070237E">
            <w:rPr>
              <w:lang w:bidi="es-ES"/>
            </w:rPr>
            <w:t>Educación</w:t>
          </w:r>
        </w:sdtContent>
      </w:sdt>
    </w:p>
    <w:p w14:paraId="1D708D73" w14:textId="19602228" w:rsidR="0070237E" w:rsidRDefault="00EB0774" w:rsidP="0070237E">
      <w:pPr>
        <w:pStyle w:val="Ttulo3"/>
      </w:pPr>
      <w:r>
        <w:t>2020-Cursando</w:t>
      </w:r>
    </w:p>
    <w:p w14:paraId="6F238CAE" w14:textId="77777777" w:rsidR="008D60A0" w:rsidRDefault="00EB0774" w:rsidP="00513EFC">
      <w:pPr>
        <w:pStyle w:val="Ttulo2"/>
      </w:pPr>
      <w:r>
        <w:t xml:space="preserve">Ingeniería Informática en Tecnologías </w:t>
      </w:r>
    </w:p>
    <w:p w14:paraId="01EF40E9" w14:textId="1727DBAF" w:rsidR="0070237E" w:rsidRPr="00513EFC" w:rsidRDefault="00EB0774" w:rsidP="00513EFC">
      <w:pPr>
        <w:pStyle w:val="Ttulo2"/>
      </w:pPr>
      <w:r>
        <w:t>de la Información</w:t>
      </w:r>
      <w:r w:rsidR="0095272C">
        <w:rPr>
          <w:lang w:bidi="es-ES"/>
        </w:rPr>
        <w:t xml:space="preserve"> / </w:t>
      </w:r>
      <w:sdt>
        <w:sdtPr>
          <w:rPr>
            <w:rStyle w:val="nfasis"/>
          </w:rPr>
          <w:alias w:val="Escriba la universidad 1:"/>
          <w:tag w:val="Escriba la universidad 1:"/>
          <w:id w:val="352003123"/>
          <w:placeholder>
            <w:docPart w:val="24B37BDCAB52491B8D3F2F951CEDFAAA"/>
          </w:placeholder>
          <w:temporary/>
          <w:showingPlcHdr/>
          <w15:appearance w15:val="hidden"/>
        </w:sdtPr>
        <w:sdtEndPr>
          <w:rPr>
            <w:rStyle w:val="Fuentedeprrafopredeter"/>
            <w:iCs w:val="0"/>
            <w:color w:val="007FAB" w:themeColor="accent1"/>
          </w:rPr>
        </w:sdtEndPr>
        <w:sdtContent>
          <w:r w:rsidRPr="007175B9">
            <w:rPr>
              <w:rStyle w:val="nfasis"/>
              <w:lang w:bidi="es-ES"/>
            </w:rPr>
            <w:t>Universidad</w:t>
          </w:r>
        </w:sdtContent>
      </w:sdt>
      <w:r>
        <w:rPr>
          <w:rStyle w:val="nfasis"/>
        </w:rPr>
        <w:t xml:space="preserve"> de Oviedo</w:t>
      </w:r>
      <w:r>
        <w:rPr>
          <w:rStyle w:val="nfasis"/>
        </w:rPr>
        <w:t xml:space="preserve"> </w:t>
      </w:r>
    </w:p>
    <w:p w14:paraId="5299CCBC" w14:textId="43421955" w:rsidR="0070237E" w:rsidRDefault="00EB0774" w:rsidP="0070237E">
      <w:r>
        <w:t>Finalizando primer año del grado</w:t>
      </w:r>
    </w:p>
    <w:p w14:paraId="22D0943B" w14:textId="77777777" w:rsidR="008D60A0" w:rsidRDefault="008D60A0" w:rsidP="0070237E">
      <w:pPr>
        <w:pStyle w:val="Ttulo3"/>
      </w:pPr>
    </w:p>
    <w:p w14:paraId="3B095FCF" w14:textId="0C7FBC4C" w:rsidR="008D60A0" w:rsidRDefault="00EB0774" w:rsidP="008D60A0">
      <w:pPr>
        <w:pStyle w:val="Ttulo3"/>
      </w:pPr>
      <w:r>
        <w:t>2018-2020</w:t>
      </w:r>
    </w:p>
    <w:p w14:paraId="2DF1F696" w14:textId="1B6757EC" w:rsidR="0070237E" w:rsidRDefault="00EB0774" w:rsidP="0070237E">
      <w:pPr>
        <w:pStyle w:val="Ttulo2"/>
        <w:rPr>
          <w:rStyle w:val="nfasis"/>
        </w:rPr>
      </w:pPr>
      <w:r>
        <w:t>Bachillerato Tecnológico</w:t>
      </w:r>
      <w:r w:rsidR="0095272C">
        <w:rPr>
          <w:lang w:bidi="es-ES"/>
        </w:rPr>
        <w:t xml:space="preserve"> / </w:t>
      </w:r>
      <w:r>
        <w:rPr>
          <w:rStyle w:val="nfasis"/>
        </w:rPr>
        <w:t>IES Jovellanos</w:t>
      </w:r>
      <w:r>
        <w:rPr>
          <w:rStyle w:val="nfasis"/>
        </w:rPr>
        <w:t xml:space="preserve">, Gijón </w:t>
      </w:r>
    </w:p>
    <w:p w14:paraId="66A4C7EE" w14:textId="5A96F570" w:rsidR="008D60A0" w:rsidRDefault="008D60A0" w:rsidP="0070237E">
      <w:pPr>
        <w:pStyle w:val="Ttulo2"/>
        <w:rPr>
          <w:rStyle w:val="nfasis"/>
        </w:rPr>
      </w:pPr>
    </w:p>
    <w:p w14:paraId="6C52ACD1" w14:textId="36F28010" w:rsidR="008D60A0" w:rsidRPr="008D60A0" w:rsidRDefault="008D60A0" w:rsidP="0070237E">
      <w:pPr>
        <w:pStyle w:val="Ttulo2"/>
        <w:rPr>
          <w:rStyle w:val="nfasis"/>
        </w:rPr>
      </w:pPr>
      <w:r w:rsidRPr="008D60A0">
        <w:rPr>
          <w:iCs/>
        </w:rPr>
        <w:t>Grado Elemental</w:t>
      </w:r>
      <w:r>
        <w:rPr>
          <w:rStyle w:val="nfasis"/>
        </w:rPr>
        <w:t>/</w:t>
      </w:r>
      <w:r w:rsidRPr="008D60A0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 xml:space="preserve"> </w:t>
      </w:r>
      <w:r w:rsidRPr="008D60A0">
        <w:rPr>
          <w:rStyle w:val="nfasis"/>
        </w:rPr>
        <w:t>Conservatorio Profesional de Música y Danza de Gijón</w:t>
      </w:r>
    </w:p>
    <w:p w14:paraId="04D6E7AA" w14:textId="5B9CA9F4" w:rsidR="00BC7376" w:rsidRPr="00BC7376" w:rsidRDefault="00BC7376" w:rsidP="00BC7376"/>
    <w:sectPr w:rsidR="00BC7376" w:rsidRPr="00BC7376" w:rsidSect="00990C09">
      <w:footerReference w:type="default" r:id="rId10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BDBAF" w14:textId="77777777" w:rsidR="00C25C03" w:rsidRDefault="00C25C03" w:rsidP="00725803">
      <w:pPr>
        <w:spacing w:after="0"/>
      </w:pPr>
      <w:r>
        <w:separator/>
      </w:r>
    </w:p>
  </w:endnote>
  <w:endnote w:type="continuationSeparator" w:id="0">
    <w:p w14:paraId="6AB13823" w14:textId="77777777" w:rsidR="00C25C03" w:rsidRDefault="00C25C03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CF6908" w14:textId="77777777" w:rsidR="005A4A49" w:rsidRDefault="005A4A4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6A31B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A4A7A" w14:textId="77777777" w:rsidR="00C25C03" w:rsidRDefault="00C25C03" w:rsidP="00725803">
      <w:pPr>
        <w:spacing w:after="0"/>
      </w:pPr>
      <w:r>
        <w:separator/>
      </w:r>
    </w:p>
  </w:footnote>
  <w:footnote w:type="continuationSeparator" w:id="0">
    <w:p w14:paraId="726C3CEE" w14:textId="77777777" w:rsidR="00C25C03" w:rsidRDefault="00C25C03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59"/>
    <w:rsid w:val="00025359"/>
    <w:rsid w:val="00025E77"/>
    <w:rsid w:val="00027312"/>
    <w:rsid w:val="000645F2"/>
    <w:rsid w:val="00082F03"/>
    <w:rsid w:val="000835A0"/>
    <w:rsid w:val="000934A2"/>
    <w:rsid w:val="001478C7"/>
    <w:rsid w:val="001B0955"/>
    <w:rsid w:val="00227784"/>
    <w:rsid w:val="0023705D"/>
    <w:rsid w:val="00250A31"/>
    <w:rsid w:val="00251C13"/>
    <w:rsid w:val="002922D0"/>
    <w:rsid w:val="00340B03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86696"/>
    <w:rsid w:val="006A31B9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810D5D"/>
    <w:rsid w:val="00857E6B"/>
    <w:rsid w:val="008968C4"/>
    <w:rsid w:val="008D60A0"/>
    <w:rsid w:val="008D7C1C"/>
    <w:rsid w:val="0092291B"/>
    <w:rsid w:val="00932D92"/>
    <w:rsid w:val="0095272C"/>
    <w:rsid w:val="00972024"/>
    <w:rsid w:val="00990C09"/>
    <w:rsid w:val="009F04D2"/>
    <w:rsid w:val="009F2BA7"/>
    <w:rsid w:val="009F6DA0"/>
    <w:rsid w:val="00A01182"/>
    <w:rsid w:val="00AD13CB"/>
    <w:rsid w:val="00AD3FD8"/>
    <w:rsid w:val="00B370A8"/>
    <w:rsid w:val="00BC7376"/>
    <w:rsid w:val="00BD669A"/>
    <w:rsid w:val="00C13F2B"/>
    <w:rsid w:val="00C25C03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83195"/>
    <w:rsid w:val="00EB0774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47BFB4"/>
  <w15:chartTrackingRefBased/>
  <w15:docId w15:val="{5E042587-0AA0-40E8-92C7-224FEAB0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Ttulo1">
    <w:name w:val="heading 1"/>
    <w:basedOn w:val="Normal"/>
    <w:link w:val="Ttulo1C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AE7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80AE7"/>
  </w:style>
  <w:style w:type="paragraph" w:styleId="Piedepgina">
    <w:name w:val="footer"/>
    <w:basedOn w:val="Normal"/>
    <w:link w:val="PiedepginaCar"/>
    <w:uiPriority w:val="99"/>
    <w:unhideWhenUsed/>
    <w:rsid w:val="00380AE7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AE7"/>
  </w:style>
  <w:style w:type="character" w:customStyle="1" w:styleId="Ttulo1Car">
    <w:name w:val="Título 1 Car"/>
    <w:basedOn w:val="Fuentedeprrafopredeter"/>
    <w:link w:val="Ttu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aconvieta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aconcuadrcula">
    <w:name w:val="Table Grid"/>
    <w:basedOn w:val="Tablanormal"/>
    <w:uiPriority w:val="39"/>
    <w:rsid w:val="005B1D68"/>
    <w:pPr>
      <w:spacing w:after="0"/>
    </w:pPr>
    <w:tblPr/>
  </w:style>
  <w:style w:type="paragraph" w:styleId="Listaconvieta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113B"/>
    <w:rPr>
      <w:rFonts w:eastAsiaTheme="majorEastAsia" w:cstheme="majorBidi"/>
      <w:caps/>
      <w:szCs w:val="24"/>
    </w:rPr>
  </w:style>
  <w:style w:type="paragraph" w:styleId="Ttulo">
    <w:name w:val="Title"/>
    <w:basedOn w:val="Normal"/>
    <w:link w:val="TtuloC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cindecontacto">
    <w:name w:val="Información de contac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elmarcadordeposicin">
    <w:name w:val="Placeholder Text"/>
    <w:basedOn w:val="Fuentedeprrafopredeter"/>
    <w:uiPriority w:val="99"/>
    <w:semiHidden/>
    <w:rsid w:val="00BD669A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aconnmeros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nfasis">
    <w:name w:val="Emphasis"/>
    <w:basedOn w:val="Fuentedeprrafopredeter"/>
    <w:uiPriority w:val="11"/>
    <w:qFormat/>
    <w:rsid w:val="0052113B"/>
    <w:rPr>
      <w:b w:val="0"/>
      <w:i w:val="0"/>
      <w:iCs/>
      <w:color w:val="595959" w:themeColor="text1" w:themeTint="A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tulo">
    <w:name w:val="Subtitle"/>
    <w:basedOn w:val="Normal"/>
    <w:link w:val="SubttuloC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922D0"/>
    <w:rPr>
      <w:i/>
      <w:iCs/>
      <w:color w:val="007FA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2D0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922D0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922D0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922D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22D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22D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22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22D0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922D0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922D0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922D0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2D0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922D0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922D0"/>
    <w:rPr>
      <w:rFonts w:ascii="Consolas" w:hAnsi="Consolas"/>
      <w:szCs w:val="21"/>
    </w:rPr>
  </w:style>
  <w:style w:type="paragraph" w:styleId="Bibliografa">
    <w:name w:val="Bibliography"/>
    <w:basedOn w:val="Normal"/>
    <w:next w:val="Normal"/>
    <w:uiPriority w:val="37"/>
    <w:semiHidden/>
    <w:unhideWhenUsed/>
    <w:rsid w:val="006C47D8"/>
  </w:style>
  <w:style w:type="paragraph" w:styleId="Textodebloque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C47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C47D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C47D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C47D8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C47D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C47D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C47D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C47D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C47D8"/>
  </w:style>
  <w:style w:type="paragraph" w:styleId="Cierre">
    <w:name w:val="Closing"/>
    <w:basedOn w:val="Normal"/>
    <w:link w:val="CierreCar"/>
    <w:uiPriority w:val="99"/>
    <w:semiHidden/>
    <w:unhideWhenUsed/>
    <w:rsid w:val="006C47D8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C47D8"/>
  </w:style>
  <w:style w:type="table" w:styleId="Cuadrculavistosa">
    <w:name w:val="Colorful Grid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C47D8"/>
  </w:style>
  <w:style w:type="character" w:customStyle="1" w:styleId="FechaCar">
    <w:name w:val="Fecha Car"/>
    <w:basedOn w:val="Fuentedeprrafopredeter"/>
    <w:link w:val="Fecha"/>
    <w:uiPriority w:val="99"/>
    <w:semiHidden/>
    <w:rsid w:val="006C47D8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C47D8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C47D8"/>
  </w:style>
  <w:style w:type="character" w:styleId="Refdenotaalfinal">
    <w:name w:val="endnote reference"/>
    <w:basedOn w:val="Fuentedeprrafopredeter"/>
    <w:uiPriority w:val="99"/>
    <w:semiHidden/>
    <w:unhideWhenUsed/>
    <w:rsid w:val="006C47D8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C47D8"/>
    <w:rPr>
      <w:vertAlign w:val="superscript"/>
    </w:rPr>
  </w:style>
  <w:style w:type="table" w:styleId="Tablaconcuadrcula1clara">
    <w:name w:val="Grid Table 1 Light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cuadrcula3">
    <w:name w:val="Grid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C47D8"/>
  </w:style>
  <w:style w:type="paragraph" w:styleId="DireccinHTML">
    <w:name w:val="HTML Address"/>
    <w:basedOn w:val="Normal"/>
    <w:link w:val="DireccinHTMLC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C47D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C47D8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C47D8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6C47D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C47D8"/>
    <w:rPr>
      <w:color w:val="03618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Cuadrculaclara">
    <w:name w:val="Light Grid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2">
    <w:name w:val="List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3">
    <w:name w:val="List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C47D8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C47D8"/>
  </w:style>
  <w:style w:type="character" w:styleId="Nmerodepgina">
    <w:name w:val="page number"/>
    <w:basedOn w:val="Fuentedeprrafopredeter"/>
    <w:uiPriority w:val="99"/>
    <w:semiHidden/>
    <w:unhideWhenUsed/>
    <w:rsid w:val="006C47D8"/>
  </w:style>
  <w:style w:type="table" w:styleId="Tablanormal1">
    <w:name w:val="Plain Table 1"/>
    <w:basedOn w:val="Tabla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C47D8"/>
  </w:style>
  <w:style w:type="character" w:customStyle="1" w:styleId="SaludoCar">
    <w:name w:val="Saludo Car"/>
    <w:basedOn w:val="Fuentedeprrafopredeter"/>
    <w:link w:val="Saludo"/>
    <w:uiPriority w:val="99"/>
    <w:semiHidden/>
    <w:rsid w:val="006C47D8"/>
  </w:style>
  <w:style w:type="paragraph" w:styleId="Firma">
    <w:name w:val="Signature"/>
    <w:basedOn w:val="Normal"/>
    <w:link w:val="FirmaCar"/>
    <w:uiPriority w:val="99"/>
    <w:semiHidden/>
    <w:unhideWhenUsed/>
    <w:rsid w:val="006C47D8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C47D8"/>
  </w:style>
  <w:style w:type="character" w:styleId="Textoennegrita">
    <w:name w:val="Strong"/>
    <w:basedOn w:val="Fuentedeprrafopredeter"/>
    <w:uiPriority w:val="22"/>
    <w:semiHidden/>
    <w:unhideWhenUsed/>
    <w:qFormat/>
    <w:rsid w:val="006C47D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os">
    <w:name w:val="Icono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\AppData\Roaming\Microsoft\Templates\Curr&#237;culo%20equilibrado%20(dise&#241;o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FF2D4E4AFF4BEB9689B2A7B7FF5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ABC0C-DFF3-44AC-8063-F6B4C8A3FD2A}"/>
      </w:docPartPr>
      <w:docPartBody>
        <w:p w:rsidR="00000000" w:rsidRDefault="00C30540">
          <w:pPr>
            <w:pStyle w:val="79FF2D4E4AFF4BEB9689B2A7B7FF5296"/>
          </w:pPr>
          <w:r>
            <w:rPr>
              <w:lang w:bidi="es-ES"/>
            </w:rPr>
            <w:t xml:space="preserve">Nombre </w:t>
          </w:r>
        </w:p>
      </w:docPartBody>
    </w:docPart>
    <w:docPart>
      <w:docPartPr>
        <w:name w:val="099E054CD3E84CB98F7CA59EE0917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EA8FF-ACFF-4E23-8824-35386CE60F8E}"/>
      </w:docPartPr>
      <w:docPartBody>
        <w:p w:rsidR="00000000" w:rsidRDefault="00C30540">
          <w:pPr>
            <w:pStyle w:val="099E054CD3E84CB98F7CA59EE091768A"/>
          </w:pPr>
          <w:r>
            <w:rPr>
              <w:lang w:bidi="es-ES"/>
            </w:rPr>
            <w:t>Apellidos</w:t>
          </w:r>
        </w:p>
      </w:docPartBody>
    </w:docPart>
    <w:docPart>
      <w:docPartPr>
        <w:name w:val="B74CE2E902B145E5B8534305E7554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DC5C8-E4B9-4A28-AA30-5455D1DBC16E}"/>
      </w:docPartPr>
      <w:docPartBody>
        <w:p w:rsidR="00000000" w:rsidRDefault="00C30540">
          <w:pPr>
            <w:pStyle w:val="B74CE2E902B145E5B8534305E7554139"/>
          </w:pPr>
          <w:r w:rsidRPr="009D0878">
            <w:rPr>
              <w:lang w:bidi="es-ES"/>
            </w:rPr>
            <w:t>Dirección</w:t>
          </w:r>
        </w:p>
      </w:docPartBody>
    </w:docPart>
    <w:docPart>
      <w:docPartPr>
        <w:name w:val="3636A69C938B4B27B5892E95C96EF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DBD5F-E1A7-42E4-B058-7B0D6DF8557F}"/>
      </w:docPartPr>
      <w:docPartBody>
        <w:p w:rsidR="00000000" w:rsidRDefault="00C30540">
          <w:pPr>
            <w:pStyle w:val="3636A69C938B4B27B5892E95C96EF4AF"/>
          </w:pPr>
          <w:r w:rsidRPr="009D0878">
            <w:rPr>
              <w:lang w:bidi="es-ES"/>
            </w:rPr>
            <w:t>Teléfono</w:t>
          </w:r>
        </w:p>
      </w:docPartBody>
    </w:docPart>
    <w:docPart>
      <w:docPartPr>
        <w:name w:val="807C1DA435EB46C5B44B46365E041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D7B76-E74F-4F3B-A663-6FF37E1FE4D2}"/>
      </w:docPartPr>
      <w:docPartBody>
        <w:p w:rsidR="00000000" w:rsidRDefault="00C30540">
          <w:pPr>
            <w:pStyle w:val="807C1DA435EB46C5B44B46365E041585"/>
          </w:pPr>
          <w:r w:rsidRPr="009D0878">
            <w:rPr>
              <w:lang w:bidi="es-ES"/>
            </w:rPr>
            <w:t>Correo e</w:t>
          </w:r>
          <w:r w:rsidRPr="009D0878">
            <w:rPr>
              <w:lang w:bidi="es-ES"/>
            </w:rPr>
            <w:t>lectrónico</w:t>
          </w:r>
        </w:p>
      </w:docPartBody>
    </w:docPart>
    <w:docPart>
      <w:docPartPr>
        <w:name w:val="12F23E8F1CC34CA8997067AF70756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15455-F265-43D0-BE17-A5D405686547}"/>
      </w:docPartPr>
      <w:docPartBody>
        <w:p w:rsidR="00000000" w:rsidRDefault="00C30540">
          <w:pPr>
            <w:pStyle w:val="12F23E8F1CC34CA8997067AF70756965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3252654508F3423AB8BC93CBF3A25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FB205-4D59-426D-AEF8-C4F574294F08}"/>
      </w:docPartPr>
      <w:docPartBody>
        <w:p w:rsidR="00000000" w:rsidRDefault="00C30540">
          <w:pPr>
            <w:pStyle w:val="3252654508F3423AB8BC93CBF3A251C5"/>
          </w:pPr>
          <w:r w:rsidRPr="0070237E">
            <w:rPr>
              <w:lang w:bidi="es-ES"/>
            </w:rPr>
            <w:t>Educación</w:t>
          </w:r>
        </w:p>
      </w:docPartBody>
    </w:docPart>
    <w:docPart>
      <w:docPartPr>
        <w:name w:val="24B37BDCAB52491B8D3F2F951CEDF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EAEDD-5BFD-44C2-8920-3260955AA558}"/>
      </w:docPartPr>
      <w:docPartBody>
        <w:p w:rsidR="00000000" w:rsidRDefault="00AB1CAA" w:rsidP="00AB1CAA">
          <w:pPr>
            <w:pStyle w:val="24B37BDCAB52491B8D3F2F951CEDFAAA"/>
          </w:pPr>
          <w:r w:rsidRPr="007175B9">
            <w:rPr>
              <w:rStyle w:val="nfasis"/>
              <w:lang w:bidi="es-ES"/>
            </w:rPr>
            <w:t>Universidad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AA"/>
    <w:rsid w:val="00AB1CAA"/>
    <w:rsid w:val="00C3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FF2D4E4AFF4BEB9689B2A7B7FF5296">
    <w:name w:val="79FF2D4E4AFF4BEB9689B2A7B7FF5296"/>
  </w:style>
  <w:style w:type="paragraph" w:customStyle="1" w:styleId="099E054CD3E84CB98F7CA59EE091768A">
    <w:name w:val="099E054CD3E84CB98F7CA59EE091768A"/>
  </w:style>
  <w:style w:type="paragraph" w:customStyle="1" w:styleId="B74CE2E902B145E5B8534305E7554139">
    <w:name w:val="B74CE2E902B145E5B8534305E7554139"/>
  </w:style>
  <w:style w:type="paragraph" w:customStyle="1" w:styleId="3636A69C938B4B27B5892E95C96EF4AF">
    <w:name w:val="3636A69C938B4B27B5892E95C96EF4AF"/>
  </w:style>
  <w:style w:type="paragraph" w:customStyle="1" w:styleId="807C1DA435EB46C5B44B46365E041585">
    <w:name w:val="807C1DA435EB46C5B44B46365E041585"/>
  </w:style>
  <w:style w:type="paragraph" w:customStyle="1" w:styleId="BE4215BA68054B30B77941F7C7E7830A">
    <w:name w:val="BE4215BA68054B30B77941F7C7E7830A"/>
  </w:style>
  <w:style w:type="paragraph" w:customStyle="1" w:styleId="CDB1FA40B5194EFAA0AAECC0D764034B">
    <w:name w:val="CDB1FA40B5194EFAA0AAECC0D764034B"/>
  </w:style>
  <w:style w:type="paragraph" w:customStyle="1" w:styleId="535DC620157D4118A9930D9A4F51F17D">
    <w:name w:val="535DC620157D4118A9930D9A4F51F17D"/>
  </w:style>
  <w:style w:type="paragraph" w:customStyle="1" w:styleId="12F23E8F1CC34CA8997067AF70756965">
    <w:name w:val="12F23E8F1CC34CA8997067AF70756965"/>
  </w:style>
  <w:style w:type="paragraph" w:customStyle="1" w:styleId="172E5BB52C024B6E864FE593AEB3E036">
    <w:name w:val="172E5BB52C024B6E864FE593AEB3E036"/>
  </w:style>
  <w:style w:type="paragraph" w:customStyle="1" w:styleId="9BAEE1B3A4A74D87ACA53013EB0A2BC8">
    <w:name w:val="9BAEE1B3A4A74D87ACA53013EB0A2BC8"/>
  </w:style>
  <w:style w:type="paragraph" w:customStyle="1" w:styleId="D6454C4120614FD6A59B30BD7804C1E4">
    <w:name w:val="D6454C4120614FD6A59B30BD7804C1E4"/>
  </w:style>
  <w:style w:type="paragraph" w:customStyle="1" w:styleId="3982D3B462D84E34A4E846D7329F0406">
    <w:name w:val="3982D3B462D84E34A4E846D7329F0406"/>
  </w:style>
  <w:style w:type="paragraph" w:customStyle="1" w:styleId="BBEDCD30270240E19B00DCC20478BF0B">
    <w:name w:val="BBEDCD30270240E19B00DCC20478BF0B"/>
  </w:style>
  <w:style w:type="paragraph" w:customStyle="1" w:styleId="AEDB087F89C8412594DDD56D343D16BA">
    <w:name w:val="AEDB087F89C8412594DDD56D343D16BA"/>
  </w:style>
  <w:style w:type="paragraph" w:customStyle="1" w:styleId="3058B75A32044306910B07A64FA3DB28">
    <w:name w:val="3058B75A32044306910B07A64FA3DB28"/>
  </w:style>
  <w:style w:type="paragraph" w:customStyle="1" w:styleId="327AFF51ABBD4AFE98506335A968A5D9">
    <w:name w:val="327AFF51ABBD4AFE98506335A968A5D9"/>
  </w:style>
  <w:style w:type="paragraph" w:customStyle="1" w:styleId="812D98F288F546699FE8722653E599DB">
    <w:name w:val="812D98F288F546699FE8722653E599DB"/>
  </w:style>
  <w:style w:type="character" w:styleId="nfasis">
    <w:name w:val="Emphasis"/>
    <w:basedOn w:val="Fuentedeprrafopredeter"/>
    <w:uiPriority w:val="11"/>
    <w:qFormat/>
    <w:rsid w:val="00AB1CAA"/>
    <w:rPr>
      <w:b w:val="0"/>
      <w:iCs/>
      <w:color w:val="657C9C" w:themeColor="text2" w:themeTint="BF"/>
      <w:sz w:val="26"/>
    </w:rPr>
  </w:style>
  <w:style w:type="paragraph" w:customStyle="1" w:styleId="245648A50EC14387B462FAF1E1B492A5">
    <w:name w:val="245648A50EC14387B462FAF1E1B492A5"/>
  </w:style>
  <w:style w:type="paragraph" w:customStyle="1" w:styleId="E61F9BD1BD504A49823EA2B541510CF5">
    <w:name w:val="E61F9BD1BD504A49823EA2B541510CF5"/>
  </w:style>
  <w:style w:type="paragraph" w:customStyle="1" w:styleId="7BAB2E432BCF41F2A1ACB79E831028D8">
    <w:name w:val="7BAB2E432BCF41F2A1ACB79E831028D8"/>
  </w:style>
  <w:style w:type="paragraph" w:customStyle="1" w:styleId="DAD7185AD9704ECDBA1F0B164751F070">
    <w:name w:val="DAD7185AD9704ECDBA1F0B164751F070"/>
  </w:style>
  <w:style w:type="paragraph" w:customStyle="1" w:styleId="0241B67625F24881A51A02D9FAC4ED70">
    <w:name w:val="0241B67625F24881A51A02D9FAC4ED70"/>
  </w:style>
  <w:style w:type="paragraph" w:customStyle="1" w:styleId="8160BDB92E93470CABF2FDE4C6799B39">
    <w:name w:val="8160BDB92E93470CABF2FDE4C6799B39"/>
  </w:style>
  <w:style w:type="paragraph" w:customStyle="1" w:styleId="FE455D6BBEC44DFBBAAD2B4342F03962">
    <w:name w:val="FE455D6BBEC44DFBBAAD2B4342F03962"/>
  </w:style>
  <w:style w:type="paragraph" w:customStyle="1" w:styleId="3252654508F3423AB8BC93CBF3A251C5">
    <w:name w:val="3252654508F3423AB8BC93CBF3A251C5"/>
  </w:style>
  <w:style w:type="paragraph" w:customStyle="1" w:styleId="9F339EFE8F9542CEB02EE126D7EDEA28">
    <w:name w:val="9F339EFE8F9542CEB02EE126D7EDEA28"/>
  </w:style>
  <w:style w:type="paragraph" w:customStyle="1" w:styleId="B0C0736FF6F548ACA00B5411DFC932A2">
    <w:name w:val="B0C0736FF6F548ACA00B5411DFC932A2"/>
  </w:style>
  <w:style w:type="paragraph" w:customStyle="1" w:styleId="1607000621274EA3A664004AF6AD8B61">
    <w:name w:val="1607000621274EA3A664004AF6AD8B61"/>
  </w:style>
  <w:style w:type="paragraph" w:customStyle="1" w:styleId="7A953EC44B484823BCB5F05755FE25C0">
    <w:name w:val="7A953EC44B484823BCB5F05755FE25C0"/>
  </w:style>
  <w:style w:type="paragraph" w:customStyle="1" w:styleId="DFA703A1A1244014AAB21B4B60E613D1">
    <w:name w:val="DFA703A1A1244014AAB21B4B60E613D1"/>
  </w:style>
  <w:style w:type="paragraph" w:customStyle="1" w:styleId="4701906484404CD680A0ACDA0A631A2F">
    <w:name w:val="4701906484404CD680A0ACDA0A631A2F"/>
  </w:style>
  <w:style w:type="paragraph" w:customStyle="1" w:styleId="90D89E91CB9C4121A0E0CC67DD293CE7">
    <w:name w:val="90D89E91CB9C4121A0E0CC67DD293CE7"/>
  </w:style>
  <w:style w:type="paragraph" w:customStyle="1" w:styleId="18EBD2946A074764BF032859FE5A1479">
    <w:name w:val="18EBD2946A074764BF032859FE5A1479"/>
  </w:style>
  <w:style w:type="paragraph" w:customStyle="1" w:styleId="FF0056BE761F4A6085226932236EDDCC">
    <w:name w:val="FF0056BE761F4A6085226932236EDDCC"/>
  </w:style>
  <w:style w:type="paragraph" w:customStyle="1" w:styleId="E85A4ACA399A4B9B980234031C166165">
    <w:name w:val="E85A4ACA399A4B9B980234031C166165"/>
  </w:style>
  <w:style w:type="paragraph" w:customStyle="1" w:styleId="B322629FA0124EEFB0355D3835F8E712">
    <w:name w:val="B322629FA0124EEFB0355D3835F8E712"/>
  </w:style>
  <w:style w:type="paragraph" w:customStyle="1" w:styleId="6DD60B005DC4443CA1C667F085BF7FF3">
    <w:name w:val="6DD60B005DC4443CA1C667F085BF7FF3"/>
  </w:style>
  <w:style w:type="paragraph" w:customStyle="1" w:styleId="80202C3BD20C42B98C5622CE2AD880F3">
    <w:name w:val="80202C3BD20C42B98C5622CE2AD880F3"/>
    <w:rsid w:val="00AB1CAA"/>
  </w:style>
  <w:style w:type="paragraph" w:customStyle="1" w:styleId="97DC615D8B4C41B19C49EE17532F41D9">
    <w:name w:val="97DC615D8B4C41B19C49EE17532F41D9"/>
    <w:rsid w:val="00AB1CAA"/>
  </w:style>
  <w:style w:type="paragraph" w:customStyle="1" w:styleId="24B37BDCAB52491B8D3F2F951CEDFAAA">
    <w:name w:val="24B37BDCAB52491B8D3F2F951CEDFAAA"/>
    <w:rsid w:val="00AB1CAA"/>
  </w:style>
  <w:style w:type="paragraph" w:customStyle="1" w:styleId="363C7B7E91354749B1F49A82BE7DF2E4">
    <w:name w:val="363C7B7E91354749B1F49A82BE7DF2E4"/>
    <w:rsid w:val="00AB1CAA"/>
  </w:style>
  <w:style w:type="paragraph" w:customStyle="1" w:styleId="71B5A9078A3D4728A4DCD2CD3DDACC5E">
    <w:name w:val="71B5A9078A3D4728A4DCD2CD3DDACC5E"/>
    <w:rsid w:val="00AB1C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Rodrigo</Abstract>
  <CompanyAddress>C/Sol 12 1ºDcha</CompanyAddress>
  <CompanyPhone>674 81 92 95</CompanyPhone>
  <CompanyFax/>
  <CompanyEmail>rodricid2002@hotmail.com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C5995F-C672-4958-A80E-669582BEC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equilibrado (diseño moderno)</Template>
  <TotalTime>24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 cid</dc:creator>
  <cp:keywords/>
  <dc:description/>
  <cp:lastModifiedBy>Rodrigo Cid Colino</cp:lastModifiedBy>
  <cp:revision>1</cp:revision>
  <dcterms:created xsi:type="dcterms:W3CDTF">2021-06-09T18:20:00Z</dcterms:created>
  <dcterms:modified xsi:type="dcterms:W3CDTF">2021-06-09T19:08:00Z</dcterms:modified>
  <cp:category>Cid Colino</cp:category>
</cp:coreProperties>
</file>